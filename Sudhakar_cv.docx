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78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8948"/>
      </w:tblGrid>
      <w:tr w:rsidR="00692703" w:rsidRPr="006A4A8F" w14:paraId="09E426FB" w14:textId="77777777" w:rsidTr="00B71EC1">
        <w:trPr>
          <w:trHeight w:hRule="exact" w:val="1624"/>
        </w:trPr>
        <w:tc>
          <w:tcPr>
            <w:tcW w:w="8948" w:type="dxa"/>
            <w:tcMar>
              <w:top w:w="0" w:type="dxa"/>
              <w:bottom w:w="0" w:type="dxa"/>
            </w:tcMar>
          </w:tcPr>
          <w:p w14:paraId="1907CDA3" w14:textId="7C3C5043" w:rsidR="00692703" w:rsidRPr="00D72729" w:rsidRDefault="00D72729" w:rsidP="00D72729">
            <w:pPr>
              <w:pStyle w:val="Title"/>
              <w:tabs>
                <w:tab w:val="left" w:pos="2256"/>
                <w:tab w:val="center" w:pos="4680"/>
              </w:tabs>
              <w:rPr>
                <w:rFonts w:ascii="Georgia" w:hAnsi="Georgia"/>
                <w:sz w:val="56"/>
              </w:rPr>
            </w:pPr>
            <w:r w:rsidRPr="00D72729">
              <w:rPr>
                <w:rFonts w:ascii="Georgia" w:hAnsi="Georgia"/>
                <w:sz w:val="56"/>
              </w:rPr>
              <w:t>doddi sudhakar</w:t>
            </w:r>
          </w:p>
          <w:p w14:paraId="5B68A3E1" w14:textId="58DB0678" w:rsidR="00692703" w:rsidRPr="00D72729" w:rsidRDefault="006A4A8F" w:rsidP="00B71EC1">
            <w:pPr>
              <w:pStyle w:val="ContactInfo"/>
              <w:contextualSpacing w:val="0"/>
              <w:jc w:val="both"/>
              <w:rPr>
                <w:rFonts w:ascii="Comic Sans MS" w:hAnsi="Comic Sans MS"/>
              </w:rPr>
            </w:pPr>
            <w:r w:rsidRPr="006A4A8F">
              <w:rPr>
                <w:rFonts w:ascii="Georgia" w:hAnsi="Georgia"/>
              </w:rPr>
              <w:t>Contact:</w:t>
            </w:r>
            <w:r w:rsidR="00B7219C" w:rsidRPr="006A4A8F">
              <w:rPr>
                <w:rFonts w:ascii="Georgia" w:hAnsi="Georgia"/>
              </w:rPr>
              <w:t xml:space="preserve"> </w:t>
            </w:r>
            <w:r w:rsidR="00D72729" w:rsidRPr="00D72729">
              <w:rPr>
                <w:rFonts w:ascii="Comic Sans MS" w:hAnsi="Comic Sans MS"/>
              </w:rPr>
              <w:t>9533052445</w:t>
            </w:r>
          </w:p>
          <w:p w14:paraId="5863DB62" w14:textId="2BE7B228" w:rsidR="00692703" w:rsidRPr="006A4A8F" w:rsidRDefault="006A4A8F" w:rsidP="00D72729">
            <w:pPr>
              <w:rPr>
                <w:rFonts w:ascii="Georgia" w:hAnsi="Georgia"/>
              </w:rPr>
            </w:pPr>
            <w:r w:rsidRPr="006A4A8F">
              <w:rPr>
                <w:rFonts w:ascii="Georgia" w:hAnsi="Georgia"/>
              </w:rPr>
              <w:t>Email:</w:t>
            </w:r>
            <w:r w:rsidR="00FE0096">
              <w:rPr>
                <w:rFonts w:ascii="Georgia" w:hAnsi="Georgia"/>
              </w:rPr>
              <w:t xml:space="preserve"> </w:t>
            </w:r>
            <w:r w:rsidR="00D72729">
              <w:rPr>
                <w:rStyle w:val="Heading2Char"/>
              </w:rPr>
              <w:t>dsudhakaryadav0</w:t>
            </w:r>
            <w:r w:rsidR="00D72729" w:rsidRPr="00D72729">
              <w:rPr>
                <w:rStyle w:val="Heading2Char"/>
              </w:rPr>
              <w:t>7@GMAIL.COM</w:t>
            </w:r>
          </w:p>
        </w:tc>
      </w:tr>
      <w:tr w:rsidR="009571D8" w:rsidRPr="006A4A8F" w14:paraId="2BB1C525" w14:textId="77777777" w:rsidTr="00B71EC1">
        <w:tc>
          <w:tcPr>
            <w:tcW w:w="8948" w:type="dxa"/>
            <w:tcMar>
              <w:top w:w="432" w:type="dxa"/>
            </w:tcMar>
          </w:tcPr>
          <w:p w14:paraId="10B81FA3" w14:textId="77777777" w:rsidR="00B71EC1" w:rsidRPr="00B71EC1" w:rsidRDefault="00F545DB" w:rsidP="00B71EC1">
            <w:pPr>
              <w:pStyle w:val="Heading1"/>
              <w:jc w:val="both"/>
              <w:rPr>
                <w:szCs w:val="28"/>
              </w:rPr>
            </w:pPr>
            <w:r w:rsidRPr="00B71EC1">
              <w:rPr>
                <w:szCs w:val="28"/>
              </w:rPr>
              <w:t>CAREER OBJECTIV</w:t>
            </w:r>
            <w:r w:rsidR="00B71EC1" w:rsidRPr="00B71EC1">
              <w:rPr>
                <w:szCs w:val="28"/>
              </w:rPr>
              <w:t>e</w:t>
            </w:r>
          </w:p>
          <w:p w14:paraId="02A26964" w14:textId="77777777" w:rsidR="00B71EC1" w:rsidRPr="00B71EC1" w:rsidRDefault="00B71EC1" w:rsidP="00B71EC1">
            <w:pPr>
              <w:jc w:val="both"/>
              <w:textAlignment w:val="baseline"/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en-IN" w:eastAsia="en-IN"/>
              </w:rPr>
            </w:pPr>
            <w:r w:rsidRPr="00B71EC1"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en-IN" w:eastAsia="en-IN"/>
              </w:rPr>
              <w:t>I believe in excellence, have the zeal to up-skill, be efficient &amp; productive for the company &amp; develop and diversify my professional skill set and look forward to working as a software developer in a Multinational Corporation to get exposure to international clients.</w:t>
            </w:r>
          </w:p>
        </w:tc>
      </w:tr>
    </w:tbl>
    <w:p w14:paraId="37662141" w14:textId="77777777" w:rsidR="009555B8" w:rsidRDefault="009555B8" w:rsidP="00B71EC1">
      <w:pPr>
        <w:pStyle w:val="BodyText"/>
        <w:tabs>
          <w:tab w:val="left" w:pos="4860"/>
        </w:tabs>
        <w:spacing w:before="82"/>
        <w:ind w:right="-80"/>
        <w:jc w:val="both"/>
        <w:rPr>
          <w:rFonts w:ascii="Georgia" w:hAnsi="Georgia"/>
          <w:b/>
          <w:bCs/>
          <w:sz w:val="24"/>
          <w:szCs w:val="24"/>
        </w:rPr>
      </w:pPr>
    </w:p>
    <w:p w14:paraId="641694E6" w14:textId="3EE97C26" w:rsidR="001E7119" w:rsidRPr="006A4A8F" w:rsidRDefault="001E7119" w:rsidP="00B71EC1">
      <w:pPr>
        <w:pStyle w:val="BodyText"/>
        <w:tabs>
          <w:tab w:val="left" w:pos="4860"/>
        </w:tabs>
        <w:spacing w:before="82"/>
        <w:ind w:right="-80"/>
        <w:jc w:val="both"/>
        <w:rPr>
          <w:rFonts w:ascii="Georgia" w:hAnsi="Georgia"/>
          <w:b/>
          <w:bCs/>
          <w:sz w:val="24"/>
          <w:szCs w:val="24"/>
        </w:rPr>
      </w:pPr>
      <w:r w:rsidRPr="006A4A8F">
        <w:rPr>
          <w:rFonts w:ascii="Georgia" w:hAnsi="Georgia"/>
          <w:b/>
          <w:bCs/>
          <w:sz w:val="24"/>
          <w:szCs w:val="24"/>
        </w:rPr>
        <w:t>TRYLOGIC SOFT SOLUTIONS – INTERNSHIP (</w:t>
      </w:r>
      <w:r w:rsidR="00D72729">
        <w:rPr>
          <w:rFonts w:ascii="Georgia" w:hAnsi="Georgia"/>
          <w:b/>
          <w:bCs/>
          <w:sz w:val="24"/>
          <w:szCs w:val="24"/>
        </w:rPr>
        <w:t xml:space="preserve">Nov </w:t>
      </w:r>
      <w:r w:rsidRPr="006A4A8F">
        <w:rPr>
          <w:rFonts w:ascii="Georgia" w:hAnsi="Georgia"/>
          <w:b/>
          <w:bCs/>
          <w:sz w:val="24"/>
          <w:szCs w:val="24"/>
        </w:rPr>
        <w:t>20</w:t>
      </w:r>
      <w:r w:rsidR="00D72729">
        <w:rPr>
          <w:rFonts w:ascii="Georgia" w:hAnsi="Georgia"/>
          <w:b/>
          <w:bCs/>
          <w:sz w:val="24"/>
          <w:szCs w:val="24"/>
        </w:rPr>
        <w:t>22</w:t>
      </w:r>
      <w:r w:rsidRPr="006A4A8F">
        <w:rPr>
          <w:rFonts w:ascii="Georgia" w:hAnsi="Georgia"/>
          <w:b/>
          <w:bCs/>
          <w:sz w:val="24"/>
          <w:szCs w:val="24"/>
        </w:rPr>
        <w:t>-</w:t>
      </w:r>
      <w:r w:rsidR="00D72729">
        <w:rPr>
          <w:rFonts w:ascii="Georgia" w:hAnsi="Georgia"/>
          <w:b/>
          <w:bCs/>
          <w:sz w:val="24"/>
          <w:szCs w:val="24"/>
        </w:rPr>
        <w:t>May 2023</w:t>
      </w:r>
      <w:r w:rsidRPr="006A4A8F">
        <w:rPr>
          <w:rFonts w:ascii="Georgia" w:hAnsi="Georgia"/>
          <w:b/>
          <w:bCs/>
          <w:sz w:val="24"/>
          <w:szCs w:val="24"/>
        </w:rPr>
        <w:t>)</w:t>
      </w:r>
    </w:p>
    <w:p w14:paraId="3CC3399E" w14:textId="2B72D1A7" w:rsidR="00D30099" w:rsidRPr="00D72729" w:rsidRDefault="00D30099" w:rsidP="00D72729">
      <w:pPr>
        <w:pStyle w:val="ListParagraph"/>
        <w:widowControl w:val="0"/>
        <w:numPr>
          <w:ilvl w:val="0"/>
          <w:numId w:val="39"/>
        </w:numPr>
        <w:tabs>
          <w:tab w:val="left" w:pos="599"/>
          <w:tab w:val="left" w:pos="600"/>
          <w:tab w:val="left" w:pos="4860"/>
        </w:tabs>
        <w:autoSpaceDE w:val="0"/>
        <w:autoSpaceDN w:val="0"/>
        <w:spacing w:before="2"/>
        <w:jc w:val="both"/>
        <w:rPr>
          <w:rFonts w:ascii="Georgia" w:hAnsi="Georgia"/>
          <w:sz w:val="24"/>
          <w:szCs w:val="24"/>
        </w:rPr>
      </w:pPr>
      <w:r w:rsidRPr="006A4A8F">
        <w:rPr>
          <w:rFonts w:ascii="Georgia" w:hAnsi="Georgia"/>
          <w:sz w:val="24"/>
          <w:szCs w:val="24"/>
        </w:rPr>
        <w:t>Hands on experience on</w:t>
      </w:r>
      <w:r w:rsidRPr="006A4A8F">
        <w:rPr>
          <w:rFonts w:ascii="Georgia" w:hAnsi="Georgia"/>
          <w:spacing w:val="5"/>
          <w:sz w:val="24"/>
          <w:szCs w:val="24"/>
        </w:rPr>
        <w:t xml:space="preserve"> </w:t>
      </w:r>
      <w:r w:rsidRPr="006A4A8F">
        <w:rPr>
          <w:rFonts w:ascii="Georgia" w:hAnsi="Georgia"/>
          <w:sz w:val="24"/>
          <w:szCs w:val="24"/>
        </w:rPr>
        <w:t>Python</w:t>
      </w:r>
      <w:r w:rsidR="00917C70" w:rsidRPr="006A4A8F">
        <w:rPr>
          <w:rFonts w:ascii="Georgia" w:hAnsi="Georgia"/>
          <w:sz w:val="24"/>
          <w:szCs w:val="24"/>
        </w:rPr>
        <w:t xml:space="preserve"> Programming Language</w:t>
      </w:r>
      <w:r w:rsidR="005364CC" w:rsidRPr="006A4A8F">
        <w:rPr>
          <w:rFonts w:ascii="Georgia" w:hAnsi="Georgia"/>
          <w:sz w:val="24"/>
          <w:szCs w:val="24"/>
        </w:rPr>
        <w:t>.</w:t>
      </w:r>
    </w:p>
    <w:p w14:paraId="58550C05" w14:textId="77777777" w:rsidR="003A335D" w:rsidRPr="006A4A8F" w:rsidRDefault="00D30099" w:rsidP="00B71EC1">
      <w:pPr>
        <w:pStyle w:val="ListParagraph"/>
        <w:widowControl w:val="0"/>
        <w:numPr>
          <w:ilvl w:val="0"/>
          <w:numId w:val="39"/>
        </w:numPr>
        <w:tabs>
          <w:tab w:val="left" w:pos="599"/>
          <w:tab w:val="left" w:pos="600"/>
          <w:tab w:val="left" w:pos="4860"/>
        </w:tabs>
        <w:autoSpaceDE w:val="0"/>
        <w:autoSpaceDN w:val="0"/>
        <w:jc w:val="both"/>
        <w:rPr>
          <w:rFonts w:ascii="Georgia" w:hAnsi="Georgia"/>
          <w:sz w:val="24"/>
          <w:szCs w:val="24"/>
        </w:rPr>
      </w:pPr>
      <w:r w:rsidRPr="006A4A8F">
        <w:rPr>
          <w:rFonts w:ascii="Georgia" w:hAnsi="Georgia"/>
          <w:sz w:val="24"/>
          <w:szCs w:val="24"/>
        </w:rPr>
        <w:t xml:space="preserve">Hands on </w:t>
      </w:r>
      <w:r w:rsidR="00040572" w:rsidRPr="006A4A8F">
        <w:rPr>
          <w:rFonts w:ascii="Georgia" w:hAnsi="Georgia"/>
          <w:sz w:val="24"/>
          <w:szCs w:val="24"/>
        </w:rPr>
        <w:t xml:space="preserve">experience in </w:t>
      </w:r>
      <w:r w:rsidRPr="006A4A8F">
        <w:rPr>
          <w:rFonts w:ascii="Georgia" w:hAnsi="Georgia"/>
          <w:sz w:val="24"/>
          <w:szCs w:val="24"/>
        </w:rPr>
        <w:t>performing C.U.R.D operations on</w:t>
      </w:r>
      <w:r w:rsidRPr="006A4A8F">
        <w:rPr>
          <w:rFonts w:ascii="Georgia" w:hAnsi="Georgia"/>
          <w:spacing w:val="-14"/>
          <w:sz w:val="24"/>
          <w:szCs w:val="24"/>
        </w:rPr>
        <w:t xml:space="preserve"> </w:t>
      </w:r>
      <w:r w:rsidRPr="006A4A8F">
        <w:rPr>
          <w:rFonts w:ascii="Georgia" w:hAnsi="Georgia"/>
          <w:sz w:val="24"/>
          <w:szCs w:val="24"/>
        </w:rPr>
        <w:t>MySQL.</w:t>
      </w:r>
    </w:p>
    <w:p w14:paraId="51BAF967" w14:textId="25398F3B" w:rsidR="00F61AE7" w:rsidRPr="006A4A8F" w:rsidRDefault="00917C70" w:rsidP="00B71EC1">
      <w:pPr>
        <w:pStyle w:val="ListParagraph"/>
        <w:widowControl w:val="0"/>
        <w:numPr>
          <w:ilvl w:val="0"/>
          <w:numId w:val="39"/>
        </w:numPr>
        <w:tabs>
          <w:tab w:val="left" w:pos="599"/>
          <w:tab w:val="left" w:pos="600"/>
          <w:tab w:val="left" w:pos="4860"/>
        </w:tabs>
        <w:autoSpaceDE w:val="0"/>
        <w:autoSpaceDN w:val="0"/>
        <w:jc w:val="both"/>
        <w:rPr>
          <w:rFonts w:ascii="Georgia" w:hAnsi="Georgia"/>
          <w:sz w:val="24"/>
          <w:szCs w:val="24"/>
        </w:rPr>
      </w:pPr>
      <w:r w:rsidRPr="006A4A8F">
        <w:rPr>
          <w:rFonts w:ascii="Georgia" w:hAnsi="Georgia"/>
          <w:sz w:val="24"/>
          <w:szCs w:val="24"/>
        </w:rPr>
        <w:t>Hands on experience in</w:t>
      </w:r>
      <w:r w:rsidR="00F61AE7" w:rsidRPr="006A4A8F">
        <w:rPr>
          <w:rFonts w:ascii="Georgia" w:hAnsi="Georgia"/>
          <w:sz w:val="24"/>
          <w:szCs w:val="24"/>
        </w:rPr>
        <w:t xml:space="preserve"> perform</w:t>
      </w:r>
      <w:r w:rsidRPr="006A4A8F">
        <w:rPr>
          <w:rFonts w:ascii="Georgia" w:hAnsi="Georgia"/>
          <w:sz w:val="24"/>
          <w:szCs w:val="24"/>
        </w:rPr>
        <w:t xml:space="preserve">ing </w:t>
      </w:r>
      <w:r w:rsidR="00F61AE7" w:rsidRPr="006A4A8F">
        <w:rPr>
          <w:rFonts w:ascii="Georgia" w:hAnsi="Georgia"/>
          <w:sz w:val="24"/>
          <w:szCs w:val="24"/>
        </w:rPr>
        <w:t>web scrawling by using python third party</w:t>
      </w:r>
      <w:r w:rsidR="00B71EC1">
        <w:rPr>
          <w:rFonts w:ascii="Georgia" w:hAnsi="Georgia"/>
          <w:sz w:val="24"/>
          <w:szCs w:val="24"/>
        </w:rPr>
        <w:t xml:space="preserve"> </w:t>
      </w:r>
      <w:r w:rsidR="00F61AE7" w:rsidRPr="006A4A8F">
        <w:rPr>
          <w:rFonts w:ascii="Georgia" w:hAnsi="Georgia"/>
          <w:sz w:val="24"/>
          <w:szCs w:val="24"/>
        </w:rPr>
        <w:t xml:space="preserve">modules </w:t>
      </w:r>
      <w:r w:rsidR="006A4A8F" w:rsidRPr="006A4A8F">
        <w:rPr>
          <w:rFonts w:ascii="Georgia" w:hAnsi="Georgia"/>
          <w:sz w:val="24"/>
          <w:szCs w:val="24"/>
        </w:rPr>
        <w:t>beautiful soup</w:t>
      </w:r>
      <w:r w:rsidR="00F61AE7" w:rsidRPr="006A4A8F">
        <w:rPr>
          <w:rFonts w:ascii="Georgia" w:hAnsi="Georgia"/>
          <w:sz w:val="24"/>
          <w:szCs w:val="24"/>
        </w:rPr>
        <w:t xml:space="preserve"> </w:t>
      </w:r>
    </w:p>
    <w:p w14:paraId="0CFEB93E" w14:textId="77777777" w:rsidR="00D30099" w:rsidRPr="006A4A8F" w:rsidRDefault="00917C70" w:rsidP="00B71EC1">
      <w:pPr>
        <w:pStyle w:val="Heading1"/>
        <w:tabs>
          <w:tab w:val="left" w:pos="5955"/>
        </w:tabs>
        <w:spacing w:before="282"/>
        <w:jc w:val="both"/>
        <w:rPr>
          <w:rFonts w:ascii="Georgia" w:hAnsi="Georgia" w:cstheme="minorHAnsi"/>
          <w:szCs w:val="28"/>
        </w:rPr>
      </w:pPr>
      <w:r w:rsidRPr="006A4A8F">
        <w:rPr>
          <w:rFonts w:ascii="Georgia" w:hAnsi="Georgia" w:cstheme="minorHAnsi"/>
          <w:szCs w:val="28"/>
        </w:rPr>
        <w:t>EDUCATIONAL QUALIFICATIONS</w:t>
      </w:r>
    </w:p>
    <w:p w14:paraId="23152451" w14:textId="3101713D" w:rsidR="003A335D" w:rsidRPr="006A4A8F" w:rsidRDefault="00D30099" w:rsidP="00B71EC1">
      <w:pPr>
        <w:pStyle w:val="BodyText"/>
        <w:widowControl w:val="0"/>
        <w:numPr>
          <w:ilvl w:val="0"/>
          <w:numId w:val="32"/>
        </w:numPr>
        <w:autoSpaceDE w:val="0"/>
        <w:autoSpaceDN w:val="0"/>
        <w:spacing w:before="7" w:after="0"/>
        <w:jc w:val="both"/>
        <w:rPr>
          <w:rFonts w:ascii="Georgia" w:hAnsi="Georgia"/>
          <w:sz w:val="24"/>
          <w:szCs w:val="24"/>
        </w:rPr>
      </w:pPr>
      <w:r w:rsidRPr="006A4A8F">
        <w:rPr>
          <w:rFonts w:ascii="Georgia" w:hAnsi="Georgia"/>
          <w:sz w:val="24"/>
          <w:szCs w:val="24"/>
        </w:rPr>
        <w:t xml:space="preserve">Bachelor of Technology in the stream of </w:t>
      </w:r>
      <w:r w:rsidR="00D72729">
        <w:rPr>
          <w:rFonts w:ascii="Georgia" w:hAnsi="Georgia"/>
          <w:sz w:val="24"/>
          <w:szCs w:val="24"/>
        </w:rPr>
        <w:t>Mechanical Engineering</w:t>
      </w:r>
      <w:r w:rsidR="003A335D" w:rsidRPr="006A4A8F">
        <w:rPr>
          <w:rFonts w:ascii="Georgia" w:hAnsi="Georgia"/>
          <w:sz w:val="24"/>
          <w:szCs w:val="24"/>
        </w:rPr>
        <w:t xml:space="preserve"> </w:t>
      </w:r>
      <w:r w:rsidRPr="006A4A8F">
        <w:rPr>
          <w:rFonts w:ascii="Georgia" w:hAnsi="Georgia"/>
          <w:sz w:val="24"/>
          <w:szCs w:val="24"/>
        </w:rPr>
        <w:t xml:space="preserve">from </w:t>
      </w:r>
    </w:p>
    <w:p w14:paraId="7D1EF204" w14:textId="2339A573" w:rsidR="00D30099" w:rsidRPr="006A4A8F" w:rsidRDefault="007123AA" w:rsidP="007123AA">
      <w:pPr>
        <w:pStyle w:val="BodyText"/>
        <w:widowControl w:val="0"/>
        <w:autoSpaceDE w:val="0"/>
        <w:autoSpaceDN w:val="0"/>
        <w:spacing w:before="7" w:after="0"/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Madanapalle Institute of Technology and Science </w:t>
      </w:r>
      <w:r w:rsidR="003A335D" w:rsidRPr="006A4A8F">
        <w:rPr>
          <w:rFonts w:ascii="Georgia" w:hAnsi="Georgia"/>
          <w:sz w:val="24"/>
          <w:szCs w:val="24"/>
        </w:rPr>
        <w:t xml:space="preserve">affiliated </w:t>
      </w:r>
      <w:r w:rsidR="005364CC" w:rsidRPr="006A4A8F">
        <w:rPr>
          <w:rFonts w:ascii="Georgia" w:hAnsi="Georgia"/>
          <w:sz w:val="24"/>
          <w:szCs w:val="24"/>
        </w:rPr>
        <w:t>to JNT</w:t>
      </w:r>
      <w:r w:rsidR="00BE57E1">
        <w:rPr>
          <w:rFonts w:ascii="Georgia" w:hAnsi="Georgia"/>
          <w:sz w:val="24"/>
          <w:szCs w:val="24"/>
        </w:rPr>
        <w:t>U</w:t>
      </w:r>
      <w:r>
        <w:rPr>
          <w:rFonts w:ascii="Georgia" w:hAnsi="Georgia"/>
          <w:sz w:val="24"/>
          <w:szCs w:val="24"/>
        </w:rPr>
        <w:t xml:space="preserve">A Anantapur </w:t>
      </w:r>
      <w:r w:rsidR="00D30099" w:rsidRPr="006A4A8F">
        <w:rPr>
          <w:rFonts w:ascii="Georgia" w:hAnsi="Georgia"/>
          <w:sz w:val="24"/>
          <w:szCs w:val="24"/>
        </w:rPr>
        <w:t>graduated in the year20</w:t>
      </w:r>
      <w:r>
        <w:rPr>
          <w:rFonts w:ascii="Georgia" w:hAnsi="Georgia"/>
          <w:sz w:val="24"/>
          <w:szCs w:val="24"/>
        </w:rPr>
        <w:t>22 and Aggregate with 8.2 CGPA</w:t>
      </w:r>
    </w:p>
    <w:p w14:paraId="2737854E" w14:textId="136BCBFB" w:rsidR="00D30099" w:rsidRPr="006A4A8F" w:rsidRDefault="007123AA" w:rsidP="00B71EC1">
      <w:pPr>
        <w:pStyle w:val="BodyText"/>
        <w:numPr>
          <w:ilvl w:val="0"/>
          <w:numId w:val="32"/>
        </w:numPr>
        <w:spacing w:before="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Completed 3-years diploma from Government Polytechnic, Anantapur</w:t>
      </w:r>
      <w:r w:rsidR="00D30099" w:rsidRPr="006A4A8F">
        <w:rPr>
          <w:rFonts w:ascii="Georgia" w:hAnsi="Georgia"/>
          <w:sz w:val="24"/>
          <w:szCs w:val="24"/>
        </w:rPr>
        <w:t xml:space="preserve"> in the year 201</w:t>
      </w:r>
      <w:r>
        <w:rPr>
          <w:rFonts w:ascii="Georgia" w:hAnsi="Georgia"/>
          <w:sz w:val="24"/>
          <w:szCs w:val="24"/>
        </w:rPr>
        <w:t xml:space="preserve">9 and </w:t>
      </w:r>
      <w:r>
        <w:rPr>
          <w:rFonts w:ascii="Georgia" w:hAnsi="Georgia"/>
          <w:sz w:val="24"/>
          <w:szCs w:val="24"/>
        </w:rPr>
        <w:t>Aggregate with</w:t>
      </w:r>
      <w:r>
        <w:rPr>
          <w:rFonts w:ascii="Georgia" w:hAnsi="Georgia"/>
          <w:sz w:val="24"/>
          <w:szCs w:val="24"/>
        </w:rPr>
        <w:t xml:space="preserve"> 73%</w:t>
      </w:r>
      <w:r w:rsidR="00D30099" w:rsidRPr="006A4A8F">
        <w:rPr>
          <w:rFonts w:ascii="Georgia" w:hAnsi="Georgia"/>
          <w:sz w:val="24"/>
          <w:szCs w:val="24"/>
        </w:rPr>
        <w:t>.</w:t>
      </w:r>
    </w:p>
    <w:p w14:paraId="1801D2F0" w14:textId="0DE71F51" w:rsidR="00D30099" w:rsidRPr="006A4A8F" w:rsidRDefault="00D30099" w:rsidP="00B71EC1">
      <w:pPr>
        <w:pStyle w:val="BodyText"/>
        <w:widowControl w:val="0"/>
        <w:numPr>
          <w:ilvl w:val="0"/>
          <w:numId w:val="30"/>
        </w:numPr>
        <w:autoSpaceDE w:val="0"/>
        <w:autoSpaceDN w:val="0"/>
        <w:spacing w:before="7" w:after="0"/>
        <w:jc w:val="both"/>
        <w:rPr>
          <w:rFonts w:ascii="Georgia" w:hAnsi="Georgia"/>
          <w:sz w:val="24"/>
          <w:szCs w:val="24"/>
        </w:rPr>
      </w:pPr>
      <w:r w:rsidRPr="006A4A8F">
        <w:rPr>
          <w:rFonts w:ascii="Georgia" w:hAnsi="Georgia"/>
          <w:sz w:val="24"/>
          <w:szCs w:val="24"/>
        </w:rPr>
        <w:t xml:space="preserve">SSC from </w:t>
      </w:r>
      <w:r w:rsidR="007123AA">
        <w:rPr>
          <w:rFonts w:ascii="Georgia" w:hAnsi="Georgia"/>
          <w:sz w:val="24"/>
          <w:szCs w:val="24"/>
        </w:rPr>
        <w:t xml:space="preserve">Sri Sarvagna High School in </w:t>
      </w:r>
      <w:r w:rsidRPr="006A4A8F">
        <w:rPr>
          <w:rFonts w:ascii="Georgia" w:hAnsi="Georgia"/>
          <w:sz w:val="24"/>
          <w:szCs w:val="24"/>
        </w:rPr>
        <w:t>201</w:t>
      </w:r>
      <w:r w:rsidR="007123AA">
        <w:rPr>
          <w:rFonts w:ascii="Georgia" w:hAnsi="Georgia"/>
          <w:sz w:val="24"/>
          <w:szCs w:val="24"/>
        </w:rPr>
        <w:t xml:space="preserve">6 and </w:t>
      </w:r>
      <w:r w:rsidR="007123AA">
        <w:rPr>
          <w:rFonts w:ascii="Georgia" w:hAnsi="Georgia"/>
          <w:sz w:val="24"/>
          <w:szCs w:val="24"/>
        </w:rPr>
        <w:t>Aggregate with</w:t>
      </w:r>
      <w:r w:rsidR="007123AA">
        <w:rPr>
          <w:rFonts w:ascii="Georgia" w:hAnsi="Georgia"/>
          <w:sz w:val="24"/>
          <w:szCs w:val="24"/>
        </w:rPr>
        <w:t xml:space="preserve"> 9.2 Grade</w:t>
      </w:r>
      <w:r w:rsidRPr="006A4A8F">
        <w:rPr>
          <w:rFonts w:ascii="Georgia" w:hAnsi="Georgia"/>
          <w:sz w:val="24"/>
          <w:szCs w:val="24"/>
        </w:rPr>
        <w:t>.</w:t>
      </w:r>
    </w:p>
    <w:p w14:paraId="1905ED3F" w14:textId="77777777" w:rsidR="00F74B91" w:rsidRPr="006A4A8F" w:rsidRDefault="00F74B91" w:rsidP="00B71EC1">
      <w:pPr>
        <w:pStyle w:val="BodyText"/>
        <w:widowControl w:val="0"/>
        <w:autoSpaceDE w:val="0"/>
        <w:autoSpaceDN w:val="0"/>
        <w:spacing w:before="7" w:after="0"/>
        <w:jc w:val="both"/>
        <w:rPr>
          <w:rFonts w:ascii="Georgia" w:hAnsi="Georgia"/>
          <w:b/>
          <w:color w:val="auto"/>
          <w:sz w:val="28"/>
          <w:szCs w:val="28"/>
        </w:rPr>
      </w:pPr>
    </w:p>
    <w:p w14:paraId="136B5C3C" w14:textId="77777777" w:rsidR="00163CAA" w:rsidRDefault="00D30099" w:rsidP="00163CAA">
      <w:pPr>
        <w:pStyle w:val="BodyText"/>
        <w:widowControl w:val="0"/>
        <w:autoSpaceDE w:val="0"/>
        <w:autoSpaceDN w:val="0"/>
        <w:spacing w:before="7" w:after="0"/>
        <w:jc w:val="both"/>
        <w:rPr>
          <w:rFonts w:ascii="Georgia" w:hAnsi="Georgia"/>
          <w:b/>
          <w:color w:val="auto"/>
          <w:sz w:val="28"/>
          <w:szCs w:val="28"/>
        </w:rPr>
      </w:pPr>
      <w:r w:rsidRPr="006A4A8F">
        <w:rPr>
          <w:rFonts w:ascii="Georgia" w:hAnsi="Georgia"/>
          <w:b/>
          <w:color w:val="auto"/>
          <w:sz w:val="28"/>
          <w:szCs w:val="28"/>
        </w:rPr>
        <w:t xml:space="preserve">TECHNICAL </w:t>
      </w:r>
      <w:r w:rsidR="000F676C">
        <w:rPr>
          <w:rFonts w:ascii="Georgia" w:hAnsi="Georgia"/>
          <w:b/>
          <w:color w:val="auto"/>
          <w:sz w:val="28"/>
          <w:szCs w:val="28"/>
        </w:rPr>
        <w:t>SKILLS</w:t>
      </w:r>
    </w:p>
    <w:p w14:paraId="18BE352D" w14:textId="77777777" w:rsidR="00163CAA" w:rsidRPr="00163CAA" w:rsidRDefault="00163CAA" w:rsidP="00163CAA">
      <w:pPr>
        <w:pStyle w:val="BodyText"/>
        <w:widowControl w:val="0"/>
        <w:autoSpaceDE w:val="0"/>
        <w:autoSpaceDN w:val="0"/>
        <w:spacing w:before="7" w:after="0"/>
        <w:jc w:val="both"/>
        <w:rPr>
          <w:rFonts w:ascii="Georgia" w:hAnsi="Georgia"/>
          <w:b/>
          <w:color w:val="auto"/>
          <w:sz w:val="28"/>
          <w:szCs w:val="28"/>
        </w:rPr>
      </w:pPr>
    </w:p>
    <w:p w14:paraId="540ACED8" w14:textId="266D3503" w:rsidR="006524C5" w:rsidRDefault="006524C5" w:rsidP="00B71EC1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Programming Languages</w:t>
      </w:r>
      <w:r w:rsidR="001E3625"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>:  Python ,</w:t>
      </w:r>
      <w:r w:rsidR="007123AA">
        <w:rPr>
          <w:rFonts w:ascii="Georgia" w:hAnsi="Georgia"/>
          <w:b/>
          <w:sz w:val="24"/>
          <w:szCs w:val="24"/>
        </w:rPr>
        <w:t xml:space="preserve">Basic </w:t>
      </w:r>
      <w:r>
        <w:rPr>
          <w:rFonts w:ascii="Georgia" w:hAnsi="Georgia"/>
          <w:b/>
          <w:sz w:val="24"/>
          <w:szCs w:val="24"/>
        </w:rPr>
        <w:t xml:space="preserve">Java  </w:t>
      </w:r>
    </w:p>
    <w:p w14:paraId="3DAE29F5" w14:textId="77777777" w:rsidR="001E3625" w:rsidRDefault="001E3625" w:rsidP="00B71EC1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Operating System </w:t>
      </w:r>
      <w:r w:rsidR="002E15AD">
        <w:rPr>
          <w:rFonts w:ascii="Georgia" w:hAnsi="Georgia"/>
          <w:b/>
          <w:sz w:val="24"/>
          <w:szCs w:val="24"/>
        </w:rPr>
        <w:t>: Windows</w:t>
      </w:r>
    </w:p>
    <w:p w14:paraId="5D8C6EA6" w14:textId="77777777" w:rsidR="00486277" w:rsidRPr="00BB32E5" w:rsidRDefault="002E15AD" w:rsidP="00BB32E5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Databases : MySQL </w:t>
      </w:r>
    </w:p>
    <w:tbl>
      <w:tblPr>
        <w:tblStyle w:val="TableGrid"/>
        <w:tblW w:w="787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6"/>
        <w:gridCol w:w="4680"/>
      </w:tblGrid>
      <w:tr w:rsidR="003A0632" w:rsidRPr="006A4A8F" w14:paraId="0DCACC23" w14:textId="77777777" w:rsidTr="00F828F0">
        <w:tc>
          <w:tcPr>
            <w:tcW w:w="10065" w:type="dxa"/>
          </w:tcPr>
          <w:p w14:paraId="6F7DBD8E" w14:textId="77777777" w:rsidR="00783FC2" w:rsidRPr="006A4A8F" w:rsidRDefault="00783FC2" w:rsidP="00B71EC1">
            <w:pPr>
              <w:pStyle w:val="Heading1"/>
              <w:jc w:val="both"/>
              <w:rPr>
                <w:rFonts w:ascii="Georgia" w:hAnsi="Georgia"/>
              </w:rPr>
            </w:pPr>
            <w:r w:rsidRPr="006A4A8F">
              <w:rPr>
                <w:rFonts w:ascii="Georgia" w:hAnsi="Georgia"/>
              </w:rPr>
              <w:t xml:space="preserve">SOFT </w:t>
            </w:r>
            <w:r w:rsidR="00A2456B">
              <w:rPr>
                <w:rFonts w:ascii="Georgia" w:hAnsi="Georgia"/>
              </w:rPr>
              <w:t xml:space="preserve">SKILLS </w:t>
            </w:r>
          </w:p>
          <w:p w14:paraId="45DDD5F7" w14:textId="77777777" w:rsidR="005364CC" w:rsidRPr="006A4A8F" w:rsidRDefault="005364CC" w:rsidP="00B71EC1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IN" w:eastAsia="en-IN"/>
              </w:rPr>
            </w:pPr>
            <w:r w:rsidRPr="005364CC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IN" w:eastAsia="en-IN"/>
              </w:rPr>
              <w:t>Strong communication, presentation and business and technical writing skills</w:t>
            </w:r>
          </w:p>
          <w:p w14:paraId="6A66356D" w14:textId="77777777" w:rsidR="005364CC" w:rsidRPr="006A4A8F" w:rsidRDefault="005364CC" w:rsidP="00B71EC1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IN" w:eastAsia="en-IN"/>
              </w:rPr>
            </w:pPr>
            <w:r w:rsidRPr="005364CC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IN" w:eastAsia="en-IN"/>
              </w:rPr>
              <w:t>Ability to read, understand, and communicate technical documentation</w:t>
            </w:r>
          </w:p>
          <w:p w14:paraId="6E1C887C" w14:textId="77777777" w:rsidR="005364CC" w:rsidRPr="006A4A8F" w:rsidRDefault="005364CC" w:rsidP="00B71EC1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IN" w:eastAsia="en-IN"/>
              </w:rPr>
            </w:pPr>
            <w:r w:rsidRPr="006A4A8F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IN" w:eastAsia="en-IN"/>
              </w:rPr>
              <w:t>Strong leadership qualities</w:t>
            </w:r>
          </w:p>
          <w:p w14:paraId="57AD00D8" w14:textId="77777777" w:rsidR="005364CC" w:rsidRPr="006A4A8F" w:rsidRDefault="006A4A8F" w:rsidP="00B71EC1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IN" w:eastAsia="en-IN"/>
              </w:rPr>
            </w:pPr>
            <w:r w:rsidRPr="006A4A8F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IN" w:eastAsia="en-IN"/>
              </w:rPr>
              <w:t xml:space="preserve">Teamwork and Management </w:t>
            </w:r>
          </w:p>
          <w:p w14:paraId="141FE029" w14:textId="36CD1E33" w:rsidR="00FD6335" w:rsidRPr="00FD6335" w:rsidRDefault="006A4A8F" w:rsidP="00FD6335">
            <w:pPr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IN" w:eastAsia="en-IN"/>
              </w:rPr>
            </w:pPr>
            <w:r w:rsidRPr="006A4A8F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IN" w:eastAsia="en-IN"/>
              </w:rPr>
              <w:t>Research skills</w:t>
            </w:r>
          </w:p>
          <w:p w14:paraId="43965EBF" w14:textId="77777777" w:rsidR="005364CC" w:rsidRPr="006A4A8F" w:rsidRDefault="005364CC" w:rsidP="00B71EC1">
            <w:pPr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14:paraId="7ABDA178" w14:textId="77777777" w:rsidR="00783FC2" w:rsidRPr="006A4A8F" w:rsidRDefault="00783FC2" w:rsidP="00B71EC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Georgia" w:hAnsi="Georgia"/>
                <w:sz w:val="20"/>
                <w:szCs w:val="20"/>
              </w:rPr>
            </w:pPr>
          </w:p>
          <w:p w14:paraId="57E881DC" w14:textId="77777777" w:rsidR="00783FC2" w:rsidRPr="006A4A8F" w:rsidRDefault="00783FC2" w:rsidP="00B71EC1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rFonts w:ascii="Georgia" w:hAnsi="Georgia"/>
              </w:rPr>
            </w:pPr>
          </w:p>
        </w:tc>
      </w:tr>
    </w:tbl>
    <w:p w14:paraId="38060DD1" w14:textId="1B505B1C" w:rsidR="00294AAC" w:rsidRDefault="00294AAC" w:rsidP="00B71EC1">
      <w:pPr>
        <w:pStyle w:val="ListBullet"/>
        <w:numPr>
          <w:ilvl w:val="0"/>
          <w:numId w:val="0"/>
        </w:numPr>
        <w:jc w:val="both"/>
        <w:rPr>
          <w:rFonts w:ascii="Georgia" w:hAnsi="Georgia"/>
          <w:sz w:val="20"/>
          <w:szCs w:val="20"/>
        </w:rPr>
      </w:pPr>
    </w:p>
    <w:p w14:paraId="74C3FFE2" w14:textId="1E3C8294" w:rsidR="00FD6335" w:rsidRDefault="00FD6335" w:rsidP="00B71EC1">
      <w:pPr>
        <w:pStyle w:val="ListBullet"/>
        <w:numPr>
          <w:ilvl w:val="0"/>
          <w:numId w:val="0"/>
        </w:numPr>
        <w:jc w:val="both"/>
        <w:rPr>
          <w:rFonts w:ascii="Georgia" w:hAnsi="Georgia"/>
          <w:sz w:val="20"/>
          <w:szCs w:val="20"/>
        </w:rPr>
      </w:pPr>
    </w:p>
    <w:p w14:paraId="126A3CD0" w14:textId="0E143DCA" w:rsidR="00FD6335" w:rsidRDefault="00FD6335" w:rsidP="00FD6335">
      <w:pPr>
        <w:pStyle w:val="Heading1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certifications</w:t>
      </w:r>
    </w:p>
    <w:p w14:paraId="03E61559" w14:textId="3C6F5C6E" w:rsidR="00FD6335" w:rsidRPr="00FD6335" w:rsidRDefault="00FD6335" w:rsidP="00FD6335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FD633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Certification on </w:t>
      </w:r>
      <w:r>
        <w:rPr>
          <w:rFonts w:ascii="Georgia" w:hAnsi="Georgia"/>
          <w:b/>
          <w:bCs/>
          <w:sz w:val="24"/>
          <w:szCs w:val="24"/>
        </w:rPr>
        <w:t>Basic Python f</w:t>
      </w:r>
      <w:r w:rsidRPr="00FD6335">
        <w:rPr>
          <w:rFonts w:asciiTheme="majorHAnsi" w:eastAsia="Times New Roman" w:hAnsiTheme="majorHAnsi" w:cs="Times New Roman"/>
          <w:color w:val="000000"/>
          <w:sz w:val="24"/>
          <w:szCs w:val="24"/>
        </w:rPr>
        <w:t>orm Hacker Ranker</w:t>
      </w:r>
    </w:p>
    <w:p w14:paraId="2CCDAA0F" w14:textId="4E12FCD8" w:rsidR="00FD6335" w:rsidRPr="00FD6335" w:rsidRDefault="00FD6335" w:rsidP="00FD6335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FD633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Certification on </w:t>
      </w:r>
      <w:r>
        <w:rPr>
          <w:rFonts w:ascii="Georgia" w:hAnsi="Georgia"/>
          <w:b/>
          <w:bCs/>
          <w:sz w:val="24"/>
          <w:szCs w:val="24"/>
        </w:rPr>
        <w:t xml:space="preserve">Basic Python </w:t>
      </w:r>
      <w:r w:rsidRPr="00FD6335">
        <w:rPr>
          <w:rFonts w:asciiTheme="majorHAnsi" w:eastAsia="Times New Roman" w:hAnsiTheme="majorHAnsi" w:cs="Times New Roman"/>
          <w:color w:val="000000"/>
          <w:sz w:val="24"/>
          <w:szCs w:val="24"/>
        </w:rPr>
        <w:t>form Infosys springboard</w:t>
      </w:r>
    </w:p>
    <w:p w14:paraId="6901DA2A" w14:textId="006E56E1" w:rsidR="00FD6335" w:rsidRPr="00FD6335" w:rsidRDefault="00FD6335" w:rsidP="00FD6335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FD633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Certification on </w:t>
      </w:r>
      <w:r>
        <w:rPr>
          <w:rFonts w:ascii="Georgia" w:hAnsi="Georgia"/>
          <w:b/>
          <w:bCs/>
          <w:sz w:val="24"/>
          <w:szCs w:val="24"/>
        </w:rPr>
        <w:t xml:space="preserve">Basic </w:t>
      </w:r>
      <w:r>
        <w:rPr>
          <w:rFonts w:ascii="Georgia" w:hAnsi="Georgia"/>
          <w:b/>
          <w:bCs/>
          <w:sz w:val="24"/>
          <w:szCs w:val="24"/>
        </w:rPr>
        <w:t>SQL</w:t>
      </w:r>
      <w:r w:rsidRPr="00FD633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form Hacker Ranker</w:t>
      </w:r>
    </w:p>
    <w:p w14:paraId="071B5980" w14:textId="698308D9" w:rsidR="00FD6335" w:rsidRPr="00FD6335" w:rsidRDefault="00FD6335" w:rsidP="00FD6335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FD633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Certification on </w:t>
      </w:r>
      <w:r>
        <w:rPr>
          <w:rFonts w:ascii="Georgia" w:hAnsi="Georgia"/>
          <w:b/>
          <w:bCs/>
          <w:sz w:val="24"/>
          <w:szCs w:val="24"/>
        </w:rPr>
        <w:t>Problem Solving</w:t>
      </w:r>
      <w:r w:rsidRPr="00FD6335">
        <w:rPr>
          <w:rFonts w:asciiTheme="majorHAnsi" w:eastAsia="Times New Roman" w:hAnsiTheme="majorHAnsi" w:cs="Times New Roman"/>
          <w:color w:val="000000"/>
          <w:sz w:val="24"/>
          <w:szCs w:val="24"/>
        </w:rPr>
        <w:t>(Basics) form Hacker Ranker</w:t>
      </w:r>
    </w:p>
    <w:p w14:paraId="3F45279E" w14:textId="77777777" w:rsidR="00FD6335" w:rsidRPr="00FD6335" w:rsidRDefault="00FD6335" w:rsidP="00FD6335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="Times New Roman"/>
          <w:b/>
          <w:color w:val="000000"/>
          <w:sz w:val="24"/>
          <w:szCs w:val="24"/>
        </w:rPr>
      </w:pPr>
      <w:r w:rsidRPr="00FD6335">
        <w:rPr>
          <w:rFonts w:asciiTheme="majorHAnsi" w:hAnsiTheme="majorHAnsi"/>
          <w:sz w:val="24"/>
          <w:szCs w:val="24"/>
        </w:rPr>
        <w:t xml:space="preserve">Certification on </w:t>
      </w:r>
      <w:r w:rsidRPr="00FD6335">
        <w:rPr>
          <w:rFonts w:asciiTheme="majorHAnsi" w:hAnsiTheme="majorHAnsi"/>
          <w:b/>
          <w:bCs/>
          <w:sz w:val="24"/>
          <w:szCs w:val="24"/>
        </w:rPr>
        <w:t>SOLID EDGE-EXPERT</w:t>
      </w:r>
      <w:r w:rsidRPr="00FD6335">
        <w:rPr>
          <w:rFonts w:asciiTheme="majorHAnsi" w:hAnsiTheme="majorHAnsi"/>
          <w:sz w:val="24"/>
          <w:szCs w:val="24"/>
        </w:rPr>
        <w:t xml:space="preserve"> form </w:t>
      </w:r>
      <w:r w:rsidRPr="00FD6335">
        <w:rPr>
          <w:rFonts w:asciiTheme="majorHAnsi" w:hAnsiTheme="majorHAnsi"/>
          <w:b/>
          <w:bCs/>
          <w:sz w:val="24"/>
          <w:szCs w:val="24"/>
        </w:rPr>
        <w:t>APSSDC – SIEMENS</w:t>
      </w:r>
      <w:r w:rsidRPr="00FD6335">
        <w:rPr>
          <w:rFonts w:asciiTheme="majorHAnsi" w:hAnsiTheme="majorHAnsi"/>
          <w:sz w:val="24"/>
          <w:szCs w:val="24"/>
        </w:rPr>
        <w:t xml:space="preserve"> </w:t>
      </w:r>
    </w:p>
    <w:p w14:paraId="382DBB13" w14:textId="77777777" w:rsidR="00FD6335" w:rsidRPr="00FD6335" w:rsidRDefault="00FD6335" w:rsidP="00FD6335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="Times New Roman"/>
          <w:b/>
          <w:color w:val="000000"/>
          <w:sz w:val="24"/>
          <w:szCs w:val="24"/>
        </w:rPr>
      </w:pPr>
      <w:r w:rsidRPr="00FD6335">
        <w:rPr>
          <w:rFonts w:asciiTheme="majorHAnsi" w:hAnsiTheme="majorHAnsi"/>
          <w:sz w:val="24"/>
          <w:szCs w:val="24"/>
        </w:rPr>
        <w:t xml:space="preserve">Certification on </w:t>
      </w:r>
      <w:r w:rsidRPr="00FD6335">
        <w:rPr>
          <w:rFonts w:asciiTheme="majorHAnsi" w:hAnsiTheme="majorHAnsi"/>
          <w:b/>
          <w:bCs/>
          <w:sz w:val="24"/>
          <w:szCs w:val="24"/>
        </w:rPr>
        <w:t>Proge – CAD and 2D &amp; 3D Drafting form SBTE&amp;T</w:t>
      </w:r>
    </w:p>
    <w:p w14:paraId="39933856" w14:textId="724235C6" w:rsidR="00FD6335" w:rsidRPr="00BE57E1" w:rsidRDefault="00FD6335" w:rsidP="00FD6335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="Times New Roman"/>
          <w:b/>
          <w:color w:val="000000"/>
          <w:sz w:val="24"/>
          <w:szCs w:val="24"/>
        </w:rPr>
      </w:pPr>
      <w:r w:rsidRPr="00FD63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Completed an 8-weeks course on </w:t>
      </w:r>
      <w:r>
        <w:rPr>
          <w:rFonts w:ascii="Georgia" w:hAnsi="Georgia"/>
          <w:b/>
          <w:bCs/>
          <w:sz w:val="24"/>
          <w:szCs w:val="24"/>
        </w:rPr>
        <w:t>Soft Skills Development</w:t>
      </w:r>
      <w:r w:rsidRPr="00FD63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from NPTEL</w:t>
      </w:r>
    </w:p>
    <w:p w14:paraId="6D011385" w14:textId="77777777" w:rsidR="00BE57E1" w:rsidRPr="00ED5ECE" w:rsidRDefault="00BE57E1" w:rsidP="00BE57E1">
      <w:pPr>
        <w:spacing w:line="360" w:lineRule="auto"/>
        <w:ind w:left="-1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Profile:</w:t>
      </w:r>
    </w:p>
    <w:p w14:paraId="5D56B9A5" w14:textId="77777777" w:rsidR="00BE57E1" w:rsidRPr="005B6382" w:rsidRDefault="00BE57E1" w:rsidP="00BE57E1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hanging="5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D Chinna Subbarayudu</w:t>
      </w:r>
    </w:p>
    <w:p w14:paraId="631CD12C" w14:textId="77777777" w:rsidR="00BE57E1" w:rsidRDefault="00BE57E1" w:rsidP="00BE57E1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hanging="5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Mother’s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D Ravanamma(Late)</w:t>
      </w:r>
    </w:p>
    <w:p w14:paraId="639163D7" w14:textId="77777777" w:rsidR="00BE57E1" w:rsidRDefault="00BE57E1" w:rsidP="00BE57E1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hanging="5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18 June 2000</w:t>
      </w:r>
    </w:p>
    <w:p w14:paraId="5BB02DA8" w14:textId="77777777" w:rsidR="00BE57E1" w:rsidRDefault="00BE57E1" w:rsidP="00BE57E1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hanging="5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Indian</w:t>
      </w:r>
    </w:p>
    <w:p w14:paraId="10D47E38" w14:textId="77777777" w:rsidR="00BE57E1" w:rsidRDefault="00BE57E1" w:rsidP="00BE57E1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hanging="5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English, Telugu</w:t>
      </w:r>
    </w:p>
    <w:p w14:paraId="42FAEB4F" w14:textId="77777777" w:rsidR="00BE57E1" w:rsidRDefault="00BE57E1" w:rsidP="00BE57E1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hanging="5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Hobbies &amp; Interests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Watching web series, Playing Cricket</w:t>
      </w:r>
    </w:p>
    <w:p w14:paraId="2F21FBAF" w14:textId="77777777" w:rsidR="00BE57E1" w:rsidRPr="00350EA3" w:rsidRDefault="00BE57E1" w:rsidP="00BE57E1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Strengths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Self-learner, Enthusiastic, Self-Motivated</w:t>
      </w:r>
    </w:p>
    <w:p w14:paraId="45C13513" w14:textId="77777777" w:rsidR="00BE57E1" w:rsidRDefault="00BE57E1" w:rsidP="00BE57E1">
      <w:pPr>
        <w:spacing w:line="36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hereby declare that the above information is true to the best of my knowledge.                                                         </w:t>
      </w:r>
    </w:p>
    <w:p w14:paraId="201E0534" w14:textId="77777777" w:rsidR="00BE57E1" w:rsidRDefault="00BE57E1" w:rsidP="00BE57E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Sudhakar</w:t>
      </w:r>
    </w:p>
    <w:p w14:paraId="7115D108" w14:textId="77777777" w:rsidR="00BE57E1" w:rsidRPr="00FD6335" w:rsidRDefault="00BE57E1" w:rsidP="00BE57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="Times New Roman"/>
          <w:b/>
          <w:color w:val="000000"/>
          <w:sz w:val="24"/>
          <w:szCs w:val="24"/>
        </w:rPr>
      </w:pPr>
    </w:p>
    <w:p w14:paraId="2A6703E4" w14:textId="77777777" w:rsidR="00FD6335" w:rsidRPr="00FD6335" w:rsidRDefault="00FD6335" w:rsidP="00FD6335">
      <w:pPr>
        <w:pStyle w:val="Heading1"/>
        <w:jc w:val="both"/>
        <w:rPr>
          <w:rFonts w:ascii="Georgia" w:hAnsi="Georgia"/>
          <w:b w:val="0"/>
          <w:bCs/>
        </w:rPr>
      </w:pPr>
    </w:p>
    <w:sectPr w:rsidR="00FD6335" w:rsidRPr="00FD6335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5C3A" w14:textId="77777777" w:rsidR="000A6B05" w:rsidRDefault="000A6B05" w:rsidP="0068194B">
      <w:r>
        <w:separator/>
      </w:r>
    </w:p>
    <w:p w14:paraId="46AEE2E7" w14:textId="77777777" w:rsidR="000A6B05" w:rsidRDefault="000A6B05"/>
    <w:p w14:paraId="3E439CD9" w14:textId="77777777" w:rsidR="000A6B05" w:rsidRDefault="000A6B05"/>
  </w:endnote>
  <w:endnote w:type="continuationSeparator" w:id="0">
    <w:p w14:paraId="65F17003" w14:textId="77777777" w:rsidR="000A6B05" w:rsidRDefault="000A6B05" w:rsidP="0068194B">
      <w:r>
        <w:continuationSeparator/>
      </w:r>
    </w:p>
    <w:p w14:paraId="7A630265" w14:textId="77777777" w:rsidR="000A6B05" w:rsidRDefault="000A6B05"/>
    <w:p w14:paraId="435FDEB1" w14:textId="77777777" w:rsidR="000A6B05" w:rsidRDefault="000A6B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5DAEC" w14:textId="77777777" w:rsidR="002B2958" w:rsidRDefault="008D424E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1534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CE01E" w14:textId="77777777" w:rsidR="000A6B05" w:rsidRDefault="000A6B05" w:rsidP="0068194B">
      <w:r>
        <w:separator/>
      </w:r>
    </w:p>
    <w:p w14:paraId="2F3ECCE5" w14:textId="77777777" w:rsidR="000A6B05" w:rsidRDefault="000A6B05"/>
    <w:p w14:paraId="1747398C" w14:textId="77777777" w:rsidR="000A6B05" w:rsidRDefault="000A6B05"/>
  </w:footnote>
  <w:footnote w:type="continuationSeparator" w:id="0">
    <w:p w14:paraId="59B1C5D6" w14:textId="77777777" w:rsidR="000A6B05" w:rsidRDefault="000A6B05" w:rsidP="0068194B">
      <w:r>
        <w:continuationSeparator/>
      </w:r>
    </w:p>
    <w:p w14:paraId="13FF7A43" w14:textId="77777777" w:rsidR="000A6B05" w:rsidRDefault="000A6B05"/>
    <w:p w14:paraId="4B0215CF" w14:textId="77777777" w:rsidR="000A6B05" w:rsidRDefault="000A6B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849B6" w14:textId="77777777" w:rsidR="00236D54" w:rsidRPr="004E01EB" w:rsidRDefault="007B47E9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1A04ED81" wp14:editId="4A18208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0" b="0"/>
              <wp:wrapNone/>
              <wp:docPr id="1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745AC" id="Straight Connector 5" o:spid="_x0000_s1026" alt="Header dividing line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2pt,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918A6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1"/>
    <w:multiLevelType w:val="multilevel"/>
    <w:tmpl w:val="7A941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0000004"/>
    <w:multiLevelType w:val="multilevel"/>
    <w:tmpl w:val="3E8E2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3F577D5"/>
    <w:multiLevelType w:val="hybridMultilevel"/>
    <w:tmpl w:val="11287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CA4BDC"/>
    <w:multiLevelType w:val="hybridMultilevel"/>
    <w:tmpl w:val="F3745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3324C2"/>
    <w:multiLevelType w:val="hybridMultilevel"/>
    <w:tmpl w:val="BB462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85738D"/>
    <w:multiLevelType w:val="hybridMultilevel"/>
    <w:tmpl w:val="C12E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56628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9C2715"/>
    <w:multiLevelType w:val="multilevel"/>
    <w:tmpl w:val="F9E6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5B32A66"/>
    <w:multiLevelType w:val="hybridMultilevel"/>
    <w:tmpl w:val="874E4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1A0BC2"/>
    <w:multiLevelType w:val="hybridMultilevel"/>
    <w:tmpl w:val="7128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3A0F86"/>
    <w:multiLevelType w:val="hybridMultilevel"/>
    <w:tmpl w:val="99B2BDC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B958BF"/>
    <w:multiLevelType w:val="hybridMultilevel"/>
    <w:tmpl w:val="AB4E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F3DD2"/>
    <w:multiLevelType w:val="multilevel"/>
    <w:tmpl w:val="BD38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59E367D"/>
    <w:multiLevelType w:val="hybridMultilevel"/>
    <w:tmpl w:val="1DC69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96680"/>
    <w:multiLevelType w:val="hybridMultilevel"/>
    <w:tmpl w:val="5076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B4A80"/>
    <w:multiLevelType w:val="multilevel"/>
    <w:tmpl w:val="C356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9A53DC"/>
    <w:multiLevelType w:val="hybridMultilevel"/>
    <w:tmpl w:val="BAB8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E1438"/>
    <w:multiLevelType w:val="hybridMultilevel"/>
    <w:tmpl w:val="58C84728"/>
    <w:lvl w:ilvl="0" w:tplc="4ECA01C8">
      <w:numFmt w:val="bullet"/>
      <w:lvlText w:val=""/>
      <w:lvlJc w:val="left"/>
      <w:pPr>
        <w:ind w:left="602" w:hanging="360"/>
      </w:pPr>
      <w:rPr>
        <w:rFonts w:hint="default"/>
        <w:w w:val="100"/>
        <w:lang w:val="en-US" w:eastAsia="en-US" w:bidi="ar-SA"/>
      </w:rPr>
    </w:lvl>
    <w:lvl w:ilvl="1" w:tplc="CE400452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0F8855D6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3" w:tplc="69CE9F28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4" w:tplc="53BA61C0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63B45C32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72628178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7" w:tplc="5FBE97BA">
      <w:numFmt w:val="bullet"/>
      <w:lvlText w:val="•"/>
      <w:lvlJc w:val="left"/>
      <w:pPr>
        <w:ind w:left="6641" w:hanging="360"/>
      </w:pPr>
      <w:rPr>
        <w:rFonts w:hint="default"/>
        <w:lang w:val="en-US" w:eastAsia="en-US" w:bidi="ar-SA"/>
      </w:rPr>
    </w:lvl>
    <w:lvl w:ilvl="8" w:tplc="45321350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C215F88"/>
    <w:multiLevelType w:val="multilevel"/>
    <w:tmpl w:val="8434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0190C1D"/>
    <w:multiLevelType w:val="hybridMultilevel"/>
    <w:tmpl w:val="B73E5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974520"/>
    <w:multiLevelType w:val="hybridMultilevel"/>
    <w:tmpl w:val="3FF6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1D174F"/>
    <w:multiLevelType w:val="multilevel"/>
    <w:tmpl w:val="EDB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8825E2"/>
    <w:multiLevelType w:val="hybridMultilevel"/>
    <w:tmpl w:val="120E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B5A59"/>
    <w:multiLevelType w:val="hybridMultilevel"/>
    <w:tmpl w:val="8CBCA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422E8"/>
    <w:multiLevelType w:val="multilevel"/>
    <w:tmpl w:val="B8EE00D4"/>
    <w:lvl w:ilvl="0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9" w15:restartNumberingAfterBreak="0">
    <w:nsid w:val="6C485269"/>
    <w:multiLevelType w:val="hybridMultilevel"/>
    <w:tmpl w:val="800AA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D0E1A"/>
    <w:multiLevelType w:val="hybridMultilevel"/>
    <w:tmpl w:val="D65ACB22"/>
    <w:lvl w:ilvl="0" w:tplc="37BE01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1787D"/>
    <w:multiLevelType w:val="hybridMultilevel"/>
    <w:tmpl w:val="604808F4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2" w15:restartNumberingAfterBreak="0">
    <w:nsid w:val="770B429B"/>
    <w:multiLevelType w:val="hybridMultilevel"/>
    <w:tmpl w:val="03DA2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59796D"/>
    <w:multiLevelType w:val="hybridMultilevel"/>
    <w:tmpl w:val="7682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262450">
    <w:abstractNumId w:val="9"/>
  </w:num>
  <w:num w:numId="2" w16cid:durableId="807237610">
    <w:abstractNumId w:val="8"/>
  </w:num>
  <w:num w:numId="3" w16cid:durableId="1697151992">
    <w:abstractNumId w:val="7"/>
  </w:num>
  <w:num w:numId="4" w16cid:durableId="1273199175">
    <w:abstractNumId w:val="6"/>
  </w:num>
  <w:num w:numId="5" w16cid:durableId="979266210">
    <w:abstractNumId w:val="21"/>
  </w:num>
  <w:num w:numId="6" w16cid:durableId="1263684553">
    <w:abstractNumId w:val="3"/>
  </w:num>
  <w:num w:numId="7" w16cid:durableId="1082679087">
    <w:abstractNumId w:val="25"/>
  </w:num>
  <w:num w:numId="8" w16cid:durableId="1910731976">
    <w:abstractNumId w:val="2"/>
  </w:num>
  <w:num w:numId="9" w16cid:durableId="1366981978">
    <w:abstractNumId w:val="32"/>
  </w:num>
  <w:num w:numId="10" w16cid:durableId="1776364109">
    <w:abstractNumId w:val="5"/>
  </w:num>
  <w:num w:numId="11" w16cid:durableId="827593351">
    <w:abstractNumId w:val="4"/>
  </w:num>
  <w:num w:numId="12" w16cid:durableId="1898123670">
    <w:abstractNumId w:val="1"/>
  </w:num>
  <w:num w:numId="13" w16cid:durableId="2129278372">
    <w:abstractNumId w:val="0"/>
  </w:num>
  <w:num w:numId="14" w16cid:durableId="452527898">
    <w:abstractNumId w:val="38"/>
  </w:num>
  <w:num w:numId="15" w16cid:durableId="908348810">
    <w:abstractNumId w:val="21"/>
  </w:num>
  <w:num w:numId="16" w16cid:durableId="248782843">
    <w:abstractNumId w:val="21"/>
  </w:num>
  <w:num w:numId="17" w16cid:durableId="2001612461">
    <w:abstractNumId w:val="21"/>
  </w:num>
  <w:num w:numId="18" w16cid:durableId="1312905081">
    <w:abstractNumId w:val="21"/>
  </w:num>
  <w:num w:numId="19" w16cid:durableId="74279279">
    <w:abstractNumId w:val="40"/>
  </w:num>
  <w:num w:numId="20" w16cid:durableId="1236470877">
    <w:abstractNumId w:val="22"/>
  </w:num>
  <w:num w:numId="21" w16cid:durableId="1113863057">
    <w:abstractNumId w:val="16"/>
  </w:num>
  <w:num w:numId="22" w16cid:durableId="39406629">
    <w:abstractNumId w:val="43"/>
  </w:num>
  <w:num w:numId="23" w16cid:durableId="1296525453">
    <w:abstractNumId w:val="34"/>
  </w:num>
  <w:num w:numId="24" w16cid:durableId="160510054">
    <w:abstractNumId w:val="23"/>
  </w:num>
  <w:num w:numId="25" w16cid:durableId="2071078424">
    <w:abstractNumId w:val="36"/>
  </w:num>
  <w:num w:numId="26" w16cid:durableId="831871005">
    <w:abstractNumId w:val="18"/>
  </w:num>
  <w:num w:numId="27" w16cid:durableId="313533597">
    <w:abstractNumId w:val="33"/>
  </w:num>
  <w:num w:numId="28" w16cid:durableId="1568370415">
    <w:abstractNumId w:val="30"/>
  </w:num>
  <w:num w:numId="29" w16cid:durableId="860553820">
    <w:abstractNumId w:val="15"/>
  </w:num>
  <w:num w:numId="30" w16cid:durableId="1590430286">
    <w:abstractNumId w:val="19"/>
  </w:num>
  <w:num w:numId="31" w16cid:durableId="1359550415">
    <w:abstractNumId w:val="29"/>
  </w:num>
  <w:num w:numId="32" w16cid:durableId="477233693">
    <w:abstractNumId w:val="27"/>
  </w:num>
  <w:num w:numId="33" w16cid:durableId="1660382259">
    <w:abstractNumId w:val="20"/>
  </w:num>
  <w:num w:numId="34" w16cid:durableId="1177575626">
    <w:abstractNumId w:val="41"/>
  </w:num>
  <w:num w:numId="35" w16cid:durableId="73163992">
    <w:abstractNumId w:val="12"/>
  </w:num>
  <w:num w:numId="36" w16cid:durableId="365570757">
    <w:abstractNumId w:val="14"/>
  </w:num>
  <w:num w:numId="37" w16cid:durableId="1749694977">
    <w:abstractNumId w:val="24"/>
  </w:num>
  <w:num w:numId="38" w16cid:durableId="2085830397">
    <w:abstractNumId w:val="39"/>
  </w:num>
  <w:num w:numId="39" w16cid:durableId="1347318709">
    <w:abstractNumId w:val="13"/>
  </w:num>
  <w:num w:numId="40" w16cid:durableId="879052833">
    <w:abstractNumId w:val="17"/>
  </w:num>
  <w:num w:numId="41" w16cid:durableId="1176965120">
    <w:abstractNumId w:val="31"/>
  </w:num>
  <w:num w:numId="42" w16cid:durableId="873351364">
    <w:abstractNumId w:val="35"/>
  </w:num>
  <w:num w:numId="43" w16cid:durableId="255097478">
    <w:abstractNumId w:val="28"/>
  </w:num>
  <w:num w:numId="44" w16cid:durableId="363554632">
    <w:abstractNumId w:val="26"/>
  </w:num>
  <w:num w:numId="45" w16cid:durableId="1028677107">
    <w:abstractNumId w:val="42"/>
  </w:num>
  <w:num w:numId="46" w16cid:durableId="1938100413">
    <w:abstractNumId w:val="37"/>
  </w:num>
  <w:num w:numId="47" w16cid:durableId="2135757189">
    <w:abstractNumId w:val="11"/>
  </w:num>
  <w:num w:numId="48" w16cid:durableId="669603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3E"/>
    <w:rsid w:val="000001EF"/>
    <w:rsid w:val="000009B2"/>
    <w:rsid w:val="00005AC9"/>
    <w:rsid w:val="00007322"/>
    <w:rsid w:val="00007728"/>
    <w:rsid w:val="000159D9"/>
    <w:rsid w:val="00024584"/>
    <w:rsid w:val="00024730"/>
    <w:rsid w:val="00040572"/>
    <w:rsid w:val="00054904"/>
    <w:rsid w:val="00055E95"/>
    <w:rsid w:val="0007021F"/>
    <w:rsid w:val="00071F5C"/>
    <w:rsid w:val="00087E69"/>
    <w:rsid w:val="00092481"/>
    <w:rsid w:val="000A1D16"/>
    <w:rsid w:val="000A6B05"/>
    <w:rsid w:val="000B1DB6"/>
    <w:rsid w:val="000B2BA5"/>
    <w:rsid w:val="000D14E4"/>
    <w:rsid w:val="000D5E3E"/>
    <w:rsid w:val="000F2F8C"/>
    <w:rsid w:val="000F676C"/>
    <w:rsid w:val="000F75F0"/>
    <w:rsid w:val="0010006E"/>
    <w:rsid w:val="001045A8"/>
    <w:rsid w:val="001050CF"/>
    <w:rsid w:val="00114A91"/>
    <w:rsid w:val="00134645"/>
    <w:rsid w:val="001427E1"/>
    <w:rsid w:val="001534AE"/>
    <w:rsid w:val="00163668"/>
    <w:rsid w:val="00163CAA"/>
    <w:rsid w:val="00171566"/>
    <w:rsid w:val="00171F59"/>
    <w:rsid w:val="00174676"/>
    <w:rsid w:val="001755A8"/>
    <w:rsid w:val="00177FF9"/>
    <w:rsid w:val="00184014"/>
    <w:rsid w:val="00192008"/>
    <w:rsid w:val="001B7759"/>
    <w:rsid w:val="001C0E68"/>
    <w:rsid w:val="001C4B6F"/>
    <w:rsid w:val="001D0BF1"/>
    <w:rsid w:val="001D40AD"/>
    <w:rsid w:val="001E3120"/>
    <w:rsid w:val="001E3625"/>
    <w:rsid w:val="001E5BF5"/>
    <w:rsid w:val="001E7119"/>
    <w:rsid w:val="001E7E0C"/>
    <w:rsid w:val="001F0BB0"/>
    <w:rsid w:val="001F4E6D"/>
    <w:rsid w:val="001F6140"/>
    <w:rsid w:val="00203573"/>
    <w:rsid w:val="00205725"/>
    <w:rsid w:val="0020597D"/>
    <w:rsid w:val="00213B4C"/>
    <w:rsid w:val="002253B0"/>
    <w:rsid w:val="00225712"/>
    <w:rsid w:val="00227AF0"/>
    <w:rsid w:val="00235636"/>
    <w:rsid w:val="00236296"/>
    <w:rsid w:val="00236D54"/>
    <w:rsid w:val="00241D8C"/>
    <w:rsid w:val="00241FDB"/>
    <w:rsid w:val="0024720C"/>
    <w:rsid w:val="002617AE"/>
    <w:rsid w:val="00262D67"/>
    <w:rsid w:val="002638D0"/>
    <w:rsid w:val="002647D3"/>
    <w:rsid w:val="00275EAE"/>
    <w:rsid w:val="002909EB"/>
    <w:rsid w:val="00291898"/>
    <w:rsid w:val="00294998"/>
    <w:rsid w:val="00294AAC"/>
    <w:rsid w:val="00295E1B"/>
    <w:rsid w:val="00297F18"/>
    <w:rsid w:val="002A1945"/>
    <w:rsid w:val="002B1D2C"/>
    <w:rsid w:val="002B2958"/>
    <w:rsid w:val="002B3FC8"/>
    <w:rsid w:val="002B58A4"/>
    <w:rsid w:val="002B7E05"/>
    <w:rsid w:val="002C0138"/>
    <w:rsid w:val="002D1590"/>
    <w:rsid w:val="002D23C5"/>
    <w:rsid w:val="002D541E"/>
    <w:rsid w:val="002D6137"/>
    <w:rsid w:val="002E15AD"/>
    <w:rsid w:val="002E7E61"/>
    <w:rsid w:val="002F05E5"/>
    <w:rsid w:val="002F254D"/>
    <w:rsid w:val="002F30E4"/>
    <w:rsid w:val="002F346A"/>
    <w:rsid w:val="002F3D92"/>
    <w:rsid w:val="002F6FF4"/>
    <w:rsid w:val="00307140"/>
    <w:rsid w:val="00310876"/>
    <w:rsid w:val="00316DFF"/>
    <w:rsid w:val="00325B57"/>
    <w:rsid w:val="00331544"/>
    <w:rsid w:val="00336056"/>
    <w:rsid w:val="003529D6"/>
    <w:rsid w:val="003544E1"/>
    <w:rsid w:val="00362A17"/>
    <w:rsid w:val="00366398"/>
    <w:rsid w:val="00383A4B"/>
    <w:rsid w:val="00386117"/>
    <w:rsid w:val="00386573"/>
    <w:rsid w:val="003A0632"/>
    <w:rsid w:val="003A30E5"/>
    <w:rsid w:val="003A335D"/>
    <w:rsid w:val="003A3B9E"/>
    <w:rsid w:val="003A6ADF"/>
    <w:rsid w:val="003B5928"/>
    <w:rsid w:val="003B6B81"/>
    <w:rsid w:val="003D380F"/>
    <w:rsid w:val="003E160D"/>
    <w:rsid w:val="003E2F04"/>
    <w:rsid w:val="003E6162"/>
    <w:rsid w:val="003F1D5F"/>
    <w:rsid w:val="00405128"/>
    <w:rsid w:val="00406CFF"/>
    <w:rsid w:val="00416B25"/>
    <w:rsid w:val="004173E0"/>
    <w:rsid w:val="00420592"/>
    <w:rsid w:val="004319E0"/>
    <w:rsid w:val="00432B3E"/>
    <w:rsid w:val="00437E8C"/>
    <w:rsid w:val="00440225"/>
    <w:rsid w:val="00444221"/>
    <w:rsid w:val="004525C2"/>
    <w:rsid w:val="00452F2E"/>
    <w:rsid w:val="00457425"/>
    <w:rsid w:val="00470132"/>
    <w:rsid w:val="004726BC"/>
    <w:rsid w:val="0047309F"/>
    <w:rsid w:val="00474105"/>
    <w:rsid w:val="00480681"/>
    <w:rsid w:val="00480E6E"/>
    <w:rsid w:val="00486277"/>
    <w:rsid w:val="00494CF6"/>
    <w:rsid w:val="00495F8D"/>
    <w:rsid w:val="004A1FAE"/>
    <w:rsid w:val="004A32FF"/>
    <w:rsid w:val="004B06EB"/>
    <w:rsid w:val="004B6AD0"/>
    <w:rsid w:val="004B6BEE"/>
    <w:rsid w:val="004C2D5D"/>
    <w:rsid w:val="004C33E1"/>
    <w:rsid w:val="004C5132"/>
    <w:rsid w:val="004C787D"/>
    <w:rsid w:val="004D1547"/>
    <w:rsid w:val="004E01EB"/>
    <w:rsid w:val="004E2794"/>
    <w:rsid w:val="004E7D57"/>
    <w:rsid w:val="004F023C"/>
    <w:rsid w:val="004F23E8"/>
    <w:rsid w:val="004F4220"/>
    <w:rsid w:val="004F4653"/>
    <w:rsid w:val="00505261"/>
    <w:rsid w:val="00510392"/>
    <w:rsid w:val="00510734"/>
    <w:rsid w:val="005127BD"/>
    <w:rsid w:val="00513E2A"/>
    <w:rsid w:val="00517DFC"/>
    <w:rsid w:val="00520C25"/>
    <w:rsid w:val="005364CC"/>
    <w:rsid w:val="00546301"/>
    <w:rsid w:val="0055303C"/>
    <w:rsid w:val="00566A35"/>
    <w:rsid w:val="0056701E"/>
    <w:rsid w:val="005740D7"/>
    <w:rsid w:val="00580C48"/>
    <w:rsid w:val="005A0F26"/>
    <w:rsid w:val="005A1B10"/>
    <w:rsid w:val="005A6850"/>
    <w:rsid w:val="005B1B1B"/>
    <w:rsid w:val="005C4FE4"/>
    <w:rsid w:val="005C5932"/>
    <w:rsid w:val="005D3CA7"/>
    <w:rsid w:val="005D4CC1"/>
    <w:rsid w:val="005F2F64"/>
    <w:rsid w:val="005F4B91"/>
    <w:rsid w:val="005F55D2"/>
    <w:rsid w:val="006013F8"/>
    <w:rsid w:val="00607DB9"/>
    <w:rsid w:val="0062312F"/>
    <w:rsid w:val="00625F2C"/>
    <w:rsid w:val="00646132"/>
    <w:rsid w:val="00646521"/>
    <w:rsid w:val="006524C5"/>
    <w:rsid w:val="006618E9"/>
    <w:rsid w:val="00666C73"/>
    <w:rsid w:val="006706E9"/>
    <w:rsid w:val="0068194B"/>
    <w:rsid w:val="00683125"/>
    <w:rsid w:val="00685E49"/>
    <w:rsid w:val="00692703"/>
    <w:rsid w:val="006A0495"/>
    <w:rsid w:val="006A1962"/>
    <w:rsid w:val="006A4A8F"/>
    <w:rsid w:val="006B5072"/>
    <w:rsid w:val="006B5D48"/>
    <w:rsid w:val="006B6C51"/>
    <w:rsid w:val="006B7D7B"/>
    <w:rsid w:val="006C1A5E"/>
    <w:rsid w:val="006D3E60"/>
    <w:rsid w:val="006E1507"/>
    <w:rsid w:val="006E5093"/>
    <w:rsid w:val="006F0182"/>
    <w:rsid w:val="006F3CD4"/>
    <w:rsid w:val="00705592"/>
    <w:rsid w:val="00706F7D"/>
    <w:rsid w:val="007123AA"/>
    <w:rsid w:val="00712D8B"/>
    <w:rsid w:val="007130F4"/>
    <w:rsid w:val="007273B7"/>
    <w:rsid w:val="00733E0A"/>
    <w:rsid w:val="00742B0C"/>
    <w:rsid w:val="0074403D"/>
    <w:rsid w:val="00746D44"/>
    <w:rsid w:val="007538DC"/>
    <w:rsid w:val="00757803"/>
    <w:rsid w:val="007637AD"/>
    <w:rsid w:val="00783FC2"/>
    <w:rsid w:val="0079206B"/>
    <w:rsid w:val="00796076"/>
    <w:rsid w:val="007A0FF7"/>
    <w:rsid w:val="007B37A9"/>
    <w:rsid w:val="007B47E9"/>
    <w:rsid w:val="007C0566"/>
    <w:rsid w:val="007C606B"/>
    <w:rsid w:val="007C6BAB"/>
    <w:rsid w:val="007D39FA"/>
    <w:rsid w:val="007D6B26"/>
    <w:rsid w:val="007D6E31"/>
    <w:rsid w:val="007E6A61"/>
    <w:rsid w:val="007F12BF"/>
    <w:rsid w:val="007F7B6E"/>
    <w:rsid w:val="007F7FCA"/>
    <w:rsid w:val="0080019E"/>
    <w:rsid w:val="00801140"/>
    <w:rsid w:val="00803404"/>
    <w:rsid w:val="00804D48"/>
    <w:rsid w:val="008132F9"/>
    <w:rsid w:val="008302F6"/>
    <w:rsid w:val="00831B82"/>
    <w:rsid w:val="00834955"/>
    <w:rsid w:val="008360F9"/>
    <w:rsid w:val="008514D5"/>
    <w:rsid w:val="00855B59"/>
    <w:rsid w:val="00860461"/>
    <w:rsid w:val="0086487C"/>
    <w:rsid w:val="00870B20"/>
    <w:rsid w:val="0087482D"/>
    <w:rsid w:val="008829F8"/>
    <w:rsid w:val="00885897"/>
    <w:rsid w:val="008935CD"/>
    <w:rsid w:val="008A149C"/>
    <w:rsid w:val="008A50E2"/>
    <w:rsid w:val="008A6538"/>
    <w:rsid w:val="008B5473"/>
    <w:rsid w:val="008C1880"/>
    <w:rsid w:val="008C7056"/>
    <w:rsid w:val="008D424E"/>
    <w:rsid w:val="008F10AA"/>
    <w:rsid w:val="008F3B14"/>
    <w:rsid w:val="00901899"/>
    <w:rsid w:val="0090344B"/>
    <w:rsid w:val="00905715"/>
    <w:rsid w:val="0091321E"/>
    <w:rsid w:val="00913946"/>
    <w:rsid w:val="00915982"/>
    <w:rsid w:val="009167D3"/>
    <w:rsid w:val="00917C70"/>
    <w:rsid w:val="0092726B"/>
    <w:rsid w:val="00927882"/>
    <w:rsid w:val="00934CA4"/>
    <w:rsid w:val="009361BA"/>
    <w:rsid w:val="009411A1"/>
    <w:rsid w:val="00944F78"/>
    <w:rsid w:val="009478A2"/>
    <w:rsid w:val="009510E7"/>
    <w:rsid w:val="00952C89"/>
    <w:rsid w:val="009555B8"/>
    <w:rsid w:val="009568D1"/>
    <w:rsid w:val="009571D8"/>
    <w:rsid w:val="009650EA"/>
    <w:rsid w:val="00976127"/>
    <w:rsid w:val="0097790C"/>
    <w:rsid w:val="0098506E"/>
    <w:rsid w:val="00987B8E"/>
    <w:rsid w:val="009A0A36"/>
    <w:rsid w:val="009A44CE"/>
    <w:rsid w:val="009A761C"/>
    <w:rsid w:val="009B27AE"/>
    <w:rsid w:val="009C4DFC"/>
    <w:rsid w:val="009D27AC"/>
    <w:rsid w:val="009D44F8"/>
    <w:rsid w:val="009E3160"/>
    <w:rsid w:val="009E5920"/>
    <w:rsid w:val="009F220C"/>
    <w:rsid w:val="009F3B05"/>
    <w:rsid w:val="009F4931"/>
    <w:rsid w:val="009F4C82"/>
    <w:rsid w:val="00A07E14"/>
    <w:rsid w:val="00A11299"/>
    <w:rsid w:val="00A14534"/>
    <w:rsid w:val="00A16DAA"/>
    <w:rsid w:val="00A24162"/>
    <w:rsid w:val="00A2456B"/>
    <w:rsid w:val="00A25023"/>
    <w:rsid w:val="00A270EA"/>
    <w:rsid w:val="00A34BA2"/>
    <w:rsid w:val="00A36F27"/>
    <w:rsid w:val="00A42E32"/>
    <w:rsid w:val="00A432A1"/>
    <w:rsid w:val="00A45942"/>
    <w:rsid w:val="00A46E63"/>
    <w:rsid w:val="00A51DC5"/>
    <w:rsid w:val="00A53DE1"/>
    <w:rsid w:val="00A54D73"/>
    <w:rsid w:val="00A551EC"/>
    <w:rsid w:val="00A5664E"/>
    <w:rsid w:val="00A615E1"/>
    <w:rsid w:val="00A755E8"/>
    <w:rsid w:val="00A8723F"/>
    <w:rsid w:val="00A93A5D"/>
    <w:rsid w:val="00A95895"/>
    <w:rsid w:val="00AA4B98"/>
    <w:rsid w:val="00AA4FE4"/>
    <w:rsid w:val="00AB2CC8"/>
    <w:rsid w:val="00AB32F8"/>
    <w:rsid w:val="00AB610B"/>
    <w:rsid w:val="00AD360E"/>
    <w:rsid w:val="00AD40FB"/>
    <w:rsid w:val="00AD782D"/>
    <w:rsid w:val="00AE1121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1EC1"/>
    <w:rsid w:val="00B7219C"/>
    <w:rsid w:val="00B744A9"/>
    <w:rsid w:val="00B81760"/>
    <w:rsid w:val="00B8494C"/>
    <w:rsid w:val="00BA0231"/>
    <w:rsid w:val="00BA1546"/>
    <w:rsid w:val="00BA352D"/>
    <w:rsid w:val="00BB32E5"/>
    <w:rsid w:val="00BB4E51"/>
    <w:rsid w:val="00BD431F"/>
    <w:rsid w:val="00BE423E"/>
    <w:rsid w:val="00BE4D82"/>
    <w:rsid w:val="00BE57E1"/>
    <w:rsid w:val="00BF61AC"/>
    <w:rsid w:val="00C253E1"/>
    <w:rsid w:val="00C26E1D"/>
    <w:rsid w:val="00C428E9"/>
    <w:rsid w:val="00C46F8A"/>
    <w:rsid w:val="00C47FA6"/>
    <w:rsid w:val="00C57FC6"/>
    <w:rsid w:val="00C6071B"/>
    <w:rsid w:val="00C66A7D"/>
    <w:rsid w:val="00C71AC6"/>
    <w:rsid w:val="00C749D0"/>
    <w:rsid w:val="00C779DA"/>
    <w:rsid w:val="00C814F7"/>
    <w:rsid w:val="00C8175B"/>
    <w:rsid w:val="00CA26A4"/>
    <w:rsid w:val="00CA4B4D"/>
    <w:rsid w:val="00CB35C3"/>
    <w:rsid w:val="00CC438E"/>
    <w:rsid w:val="00CC5708"/>
    <w:rsid w:val="00CD323D"/>
    <w:rsid w:val="00CD4E4B"/>
    <w:rsid w:val="00CD7D49"/>
    <w:rsid w:val="00CE094D"/>
    <w:rsid w:val="00CE4030"/>
    <w:rsid w:val="00CE64B3"/>
    <w:rsid w:val="00CF1A49"/>
    <w:rsid w:val="00D0630C"/>
    <w:rsid w:val="00D21BD5"/>
    <w:rsid w:val="00D243A9"/>
    <w:rsid w:val="00D25A90"/>
    <w:rsid w:val="00D25C99"/>
    <w:rsid w:val="00D26D95"/>
    <w:rsid w:val="00D2708E"/>
    <w:rsid w:val="00D30099"/>
    <w:rsid w:val="00D305E5"/>
    <w:rsid w:val="00D37CD3"/>
    <w:rsid w:val="00D50937"/>
    <w:rsid w:val="00D64443"/>
    <w:rsid w:val="00D66A52"/>
    <w:rsid w:val="00D66EFA"/>
    <w:rsid w:val="00D72729"/>
    <w:rsid w:val="00D72A2D"/>
    <w:rsid w:val="00D9521A"/>
    <w:rsid w:val="00DA3914"/>
    <w:rsid w:val="00DA59AA"/>
    <w:rsid w:val="00DB6915"/>
    <w:rsid w:val="00DB7E1E"/>
    <w:rsid w:val="00DC1B78"/>
    <w:rsid w:val="00DC2A2F"/>
    <w:rsid w:val="00DC3D6E"/>
    <w:rsid w:val="00DC600B"/>
    <w:rsid w:val="00DD5A54"/>
    <w:rsid w:val="00DE0FAA"/>
    <w:rsid w:val="00DE136D"/>
    <w:rsid w:val="00DE612A"/>
    <w:rsid w:val="00DE6534"/>
    <w:rsid w:val="00DE77C0"/>
    <w:rsid w:val="00DF4D6C"/>
    <w:rsid w:val="00DF5A08"/>
    <w:rsid w:val="00E01923"/>
    <w:rsid w:val="00E14498"/>
    <w:rsid w:val="00E2397A"/>
    <w:rsid w:val="00E254DB"/>
    <w:rsid w:val="00E300FC"/>
    <w:rsid w:val="00E3180E"/>
    <w:rsid w:val="00E3285A"/>
    <w:rsid w:val="00E362DB"/>
    <w:rsid w:val="00E41341"/>
    <w:rsid w:val="00E5632B"/>
    <w:rsid w:val="00E62EFA"/>
    <w:rsid w:val="00E70240"/>
    <w:rsid w:val="00E71E6B"/>
    <w:rsid w:val="00E735CC"/>
    <w:rsid w:val="00E81CC5"/>
    <w:rsid w:val="00E81F8B"/>
    <w:rsid w:val="00E82908"/>
    <w:rsid w:val="00E85A87"/>
    <w:rsid w:val="00E85B4A"/>
    <w:rsid w:val="00E917E5"/>
    <w:rsid w:val="00E9528E"/>
    <w:rsid w:val="00EA5099"/>
    <w:rsid w:val="00EB1992"/>
    <w:rsid w:val="00EC0995"/>
    <w:rsid w:val="00EC1351"/>
    <w:rsid w:val="00EC4CBF"/>
    <w:rsid w:val="00EE2CA8"/>
    <w:rsid w:val="00EF17E8"/>
    <w:rsid w:val="00EF51D9"/>
    <w:rsid w:val="00F130DD"/>
    <w:rsid w:val="00F24884"/>
    <w:rsid w:val="00F24E40"/>
    <w:rsid w:val="00F476C4"/>
    <w:rsid w:val="00F52091"/>
    <w:rsid w:val="00F5317F"/>
    <w:rsid w:val="00F545DB"/>
    <w:rsid w:val="00F61AE7"/>
    <w:rsid w:val="00F61DF9"/>
    <w:rsid w:val="00F74B91"/>
    <w:rsid w:val="00F75752"/>
    <w:rsid w:val="00F81960"/>
    <w:rsid w:val="00F828F0"/>
    <w:rsid w:val="00F8769D"/>
    <w:rsid w:val="00F9350C"/>
    <w:rsid w:val="00F94EB5"/>
    <w:rsid w:val="00F9624D"/>
    <w:rsid w:val="00FA2F82"/>
    <w:rsid w:val="00FB1ADA"/>
    <w:rsid w:val="00FB31C1"/>
    <w:rsid w:val="00FB58F2"/>
    <w:rsid w:val="00FC10A0"/>
    <w:rsid w:val="00FC41F1"/>
    <w:rsid w:val="00FC6AEA"/>
    <w:rsid w:val="00FD179D"/>
    <w:rsid w:val="00FD3D13"/>
    <w:rsid w:val="00FD6335"/>
    <w:rsid w:val="00FE0096"/>
    <w:rsid w:val="00FE55A2"/>
    <w:rsid w:val="00FF5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66863"/>
  <w15:docId w15:val="{F067975A-6ECB-4A65-A5BF-9E8B6B26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customStyle="1" w:styleId="ColorfulGrid1">
    <w:name w:val="Colorful Grid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1">
    <w:name w:val="Grid Table 1 Light –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urful1">
    <w:name w:val="Grid Table 6 Colou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urfulAccent21">
    <w:name w:val="Grid Table 6 Colourful –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urfulAccent31">
    <w:name w:val="Grid Table 6 Colourful –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urfulAccent41">
    <w:name w:val="Grid Table 6 Colourful –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urfulAccent61">
    <w:name w:val="Grid Table 6 Colourful –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urful1">
    <w:name w:val="Grid Table 7 Colou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urfulAccent11">
    <w:name w:val="Grid Table 7 Colourful –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urfulAccent21">
    <w:name w:val="Grid Table 7 Colourful –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urfulAccent31">
    <w:name w:val="Grid Table 7 Colourful –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urfulAccent41">
    <w:name w:val="Grid Table 7 Colourful –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urfulAccent51">
    <w:name w:val="Grid Table 7 Colourful –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urfulAccent61">
    <w:name w:val="Grid Table 7 Colourful –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urful1">
    <w:name w:val="List Table 6 Colou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urfulAccent11">
    <w:name w:val="List Table 6 Colourful –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urfulAccent21">
    <w:name w:val="List Table 6 Colourful –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urfulAccent31">
    <w:name w:val="List Table 6 Colourful –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urfulAccent41">
    <w:name w:val="List Table 6 Colourful –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urfulAccent51">
    <w:name w:val="List Table 6 Colourful –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urfulAccent61">
    <w:name w:val="List Table 6 Colourful –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urful1">
    <w:name w:val="List Table 7 Colou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11">
    <w:name w:val="List Table 7 Colourful –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21">
    <w:name w:val="List Table 7 Colourful –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31">
    <w:name w:val="List Table 7 Colourful –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41">
    <w:name w:val="List Table 7 Colourful –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51">
    <w:name w:val="List Table 7 Colourful –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61">
    <w:name w:val="List Table 7 Colourful –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8360F9"/>
    <w:rPr>
      <w:b/>
      <w:bCs/>
    </w:rPr>
  </w:style>
  <w:style w:type="paragraph" w:customStyle="1" w:styleId="bulletedlist">
    <w:name w:val="bulleted list"/>
    <w:basedOn w:val="Normal"/>
    <w:rsid w:val="00F545DB"/>
    <w:pPr>
      <w:numPr>
        <w:numId w:val="20"/>
      </w:numPr>
      <w:spacing w:before="40" w:after="80" w:line="220" w:lineRule="exact"/>
    </w:pPr>
    <w:rPr>
      <w:rFonts w:ascii="Tahoma" w:eastAsia="Times New Roman" w:hAnsi="Tahoma" w:cs="Times New Roman"/>
      <w:color w:val="auto"/>
      <w:spacing w:val="1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71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89E1011E23E4E87BFEF09677ECD38" ma:contentTypeVersion="0" ma:contentTypeDescription="Create a new document." ma:contentTypeScope="" ma:versionID="8b0d2a476663387e9433187a7e994a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4b42a83e1f82daf6d23a55e7c9bdad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9A1C9A-942B-4418-8A52-B39A856B88A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65230F-3DCD-493A-A364-0C45FF01CB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D255B-0220-431E-89B7-C641BA27EACF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</TotalTime>
  <Pages>2</Pages>
  <Words>334</Words>
  <Characters>1908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sudhakar yadav</cp:lastModifiedBy>
  <cp:revision>2</cp:revision>
  <dcterms:created xsi:type="dcterms:W3CDTF">2023-02-25T15:00:00Z</dcterms:created>
  <dcterms:modified xsi:type="dcterms:W3CDTF">2023-02-25T15:00:00Z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0x010100B0989E1011E23E4E87BFEF09677ECD38</vt:lpwstr>
  </property>
</Properties>
</file>